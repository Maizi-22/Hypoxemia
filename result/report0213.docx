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9A5E2B" w14:textId="3EB357AD" w:rsidR="008659A9" w:rsidRPr="00D272B3" w:rsidRDefault="0057104A" w:rsidP="0057104A">
      <w:pPr>
        <w:jc w:val="center"/>
        <w:rPr>
          <w:b/>
          <w:sz w:val="28"/>
          <w:lang w:eastAsia="zh-CN"/>
        </w:rPr>
      </w:pPr>
      <w:r w:rsidRPr="00D272B3">
        <w:rPr>
          <w:rFonts w:hint="eastAsia"/>
          <w:b/>
          <w:sz w:val="28"/>
          <w:lang w:eastAsia="zh-CN"/>
        </w:rPr>
        <w:t>Set OI cutoff = 100 with no limit</w:t>
      </w:r>
      <w:r w:rsidR="001824D5">
        <w:rPr>
          <w:b/>
          <w:sz w:val="28"/>
          <w:lang w:eastAsia="zh-CN"/>
        </w:rPr>
        <w:t>(total patient of 615)</w:t>
      </w:r>
    </w:p>
    <w:p w14:paraId="051B87A5" w14:textId="77777777" w:rsidR="0057104A" w:rsidRDefault="0057104A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11B09C5C" wp14:editId="3F6B3DF4">
            <wp:extent cx="2695130" cy="1764887"/>
            <wp:effectExtent l="0" t="0" r="0" b="0"/>
            <wp:docPr id="1" name="Picture 1" descr="../../../../../Desktop/simple100_cvp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imple100_cvp.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945" cy="177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zh-CN"/>
        </w:rPr>
        <w:drawing>
          <wp:inline distT="0" distB="0" distL="0" distR="0" wp14:anchorId="10348CE4" wp14:editId="4B0DB2BC">
            <wp:extent cx="2451735" cy="1607224"/>
            <wp:effectExtent l="0" t="0" r="12065" b="0"/>
            <wp:docPr id="2" name="Picture 2" descr="../../../../../Desktop/simple100_dbp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imple100_dbp.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309" cy="16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F6743" w14:textId="77777777" w:rsidR="0057104A" w:rsidRDefault="0057104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CVP pre                        CVP post                     DBP pre                    DBP post</w:t>
      </w:r>
    </w:p>
    <w:p w14:paraId="11993029" w14:textId="77777777" w:rsidR="0057104A" w:rsidRDefault="0057104A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678EC111" wp14:editId="6A91A328">
            <wp:extent cx="2671214" cy="1751596"/>
            <wp:effectExtent l="0" t="0" r="0" b="1270"/>
            <wp:docPr id="3" name="Picture 3" descr="../../../../../Desktop/simple100_ratio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simple100_ratio.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71" cy="176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95EED" w14:textId="77777777" w:rsidR="0057104A" w:rsidRDefault="0057104A" w:rsidP="0057104A">
      <w:pPr>
        <w:ind w:firstLine="320"/>
        <w:rPr>
          <w:rFonts w:hint="eastAsia"/>
          <w:lang w:eastAsia="zh-CN"/>
        </w:rPr>
      </w:pPr>
      <w:r>
        <w:rPr>
          <w:rFonts w:hint="eastAsia"/>
          <w:lang w:eastAsia="zh-CN"/>
        </w:rPr>
        <w:t>CVP/DBP pre                 CVP/DBP post</w:t>
      </w:r>
    </w:p>
    <w:p w14:paraId="7A1B6F41" w14:textId="77777777" w:rsidR="0057104A" w:rsidRDefault="0057104A" w:rsidP="0057104A">
      <w:pPr>
        <w:ind w:firstLine="320"/>
        <w:rPr>
          <w:rFonts w:hint="eastAsia"/>
          <w:lang w:eastAsia="zh-CN"/>
        </w:rPr>
      </w:pPr>
    </w:p>
    <w:p w14:paraId="0988038F" w14:textId="77777777" w:rsidR="00D272B3" w:rsidRDefault="00D272B3" w:rsidP="00D272B3">
      <w:pPr>
        <w:jc w:val="center"/>
        <w:rPr>
          <w:b/>
          <w:sz w:val="28"/>
          <w:lang w:eastAsia="zh-CN"/>
        </w:rPr>
      </w:pPr>
      <w:r w:rsidRPr="00D272B3">
        <w:rPr>
          <w:rFonts w:hint="eastAsia"/>
          <w:b/>
          <w:sz w:val="28"/>
          <w:lang w:eastAsia="zh-CN"/>
        </w:rPr>
        <w:t>S</w:t>
      </w:r>
      <w:r w:rsidRPr="00D272B3">
        <w:rPr>
          <w:rFonts w:hint="eastAsia"/>
          <w:b/>
          <w:sz w:val="28"/>
          <w:lang w:eastAsia="zh-CN"/>
        </w:rPr>
        <w:t>et OI cutoff = 100</w:t>
      </w:r>
      <w:r w:rsidRPr="00D272B3">
        <w:rPr>
          <w:b/>
          <w:sz w:val="28"/>
          <w:lang w:eastAsia="zh-CN"/>
        </w:rPr>
        <w:t>, limit OI pre ranged 100~200, OI post ranged 0~100</w:t>
      </w:r>
    </w:p>
    <w:p w14:paraId="05C1C795" w14:textId="01376656" w:rsidR="001824D5" w:rsidRPr="00D272B3" w:rsidRDefault="001824D5" w:rsidP="00D272B3">
      <w:pPr>
        <w:jc w:val="center"/>
        <w:rPr>
          <w:b/>
          <w:lang w:eastAsia="zh-CN"/>
        </w:rPr>
      </w:pPr>
      <w:r>
        <w:rPr>
          <w:b/>
          <w:sz w:val="28"/>
          <w:lang w:eastAsia="zh-CN"/>
        </w:rPr>
        <w:t xml:space="preserve">(total patient of </w:t>
      </w:r>
      <w:r>
        <w:rPr>
          <w:b/>
          <w:sz w:val="28"/>
          <w:lang w:eastAsia="zh-CN"/>
        </w:rPr>
        <w:t>68</w:t>
      </w:r>
      <w:r>
        <w:rPr>
          <w:b/>
          <w:sz w:val="28"/>
          <w:lang w:eastAsia="zh-CN"/>
        </w:rPr>
        <w:t>)</w:t>
      </w:r>
    </w:p>
    <w:p w14:paraId="41FD2AA3" w14:textId="77777777" w:rsidR="00D272B3" w:rsidRDefault="00D272B3" w:rsidP="00D272B3">
      <w:pPr>
        <w:jc w:val="center"/>
        <w:rPr>
          <w:lang w:eastAsia="zh-CN"/>
        </w:rPr>
      </w:pPr>
    </w:p>
    <w:p w14:paraId="28599711" w14:textId="77777777" w:rsidR="00D272B3" w:rsidRDefault="00D272B3" w:rsidP="0057104A">
      <w:pPr>
        <w:ind w:firstLine="32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02D2AA4" wp14:editId="0FC9D21D">
            <wp:extent cx="2467239" cy="1653245"/>
            <wp:effectExtent l="0" t="0" r="0" b="0"/>
            <wp:docPr id="4" name="Picture 4" descr="/Users/maizi/Desktop/limited100_cv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aizi/Desktop/limited100_cv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63" cy="167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4C8E51D1" wp14:editId="0AE58A02">
            <wp:extent cx="2411863" cy="1659380"/>
            <wp:effectExtent l="0" t="0" r="1270" b="0"/>
            <wp:docPr id="5" name="Picture 5" descr="/Users/maizi/Desktop/limited100_db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maizi/Desktop/limited100_db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508" cy="168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53794" w14:textId="77777777" w:rsidR="00D272B3" w:rsidRDefault="00D272B3" w:rsidP="0057104A">
      <w:pPr>
        <w:ind w:firstLine="320"/>
        <w:rPr>
          <w:lang w:eastAsia="zh-CN"/>
        </w:rPr>
      </w:pPr>
      <w:r>
        <w:rPr>
          <w:rFonts w:hint="eastAsia"/>
          <w:lang w:eastAsia="zh-CN"/>
        </w:rPr>
        <w:t xml:space="preserve">           CVP pre                        CVP post                     DBP pre                    DBP post</w:t>
      </w:r>
    </w:p>
    <w:p w14:paraId="3331D86C" w14:textId="77777777" w:rsidR="00D272B3" w:rsidRDefault="00D272B3" w:rsidP="0057104A">
      <w:pPr>
        <w:ind w:firstLine="320"/>
        <w:rPr>
          <w:lang w:eastAsia="zh-CN"/>
        </w:rPr>
      </w:pPr>
    </w:p>
    <w:p w14:paraId="1A486ECB" w14:textId="77777777" w:rsidR="00D272B3" w:rsidRDefault="00D272B3" w:rsidP="0057104A">
      <w:pPr>
        <w:ind w:firstLine="32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2EC225B" wp14:editId="57EEB64D">
            <wp:extent cx="2522644" cy="1679826"/>
            <wp:effectExtent l="0" t="0" r="0" b="0"/>
            <wp:docPr id="6" name="Picture 6" descr="/Users/maizi/Desktop/limited100_rat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maizi/Desktop/limited100_rat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597" cy="1697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F2721" w14:textId="77777777" w:rsidR="00D272B3" w:rsidRDefault="00D272B3" w:rsidP="0057104A">
      <w:pPr>
        <w:ind w:firstLine="320"/>
        <w:rPr>
          <w:lang w:eastAsia="zh-CN"/>
        </w:rPr>
      </w:pPr>
      <w:r>
        <w:rPr>
          <w:lang w:eastAsia="zh-CN"/>
        </w:rPr>
        <w:t xml:space="preserve">     </w:t>
      </w:r>
      <w:r>
        <w:rPr>
          <w:rFonts w:hint="eastAsia"/>
          <w:lang w:eastAsia="zh-CN"/>
        </w:rPr>
        <w:t>CVP/DBP pre</w:t>
      </w:r>
      <w:r>
        <w:rPr>
          <w:rFonts w:hint="eastAsia"/>
          <w:lang w:eastAsia="zh-CN"/>
        </w:rPr>
        <w:t xml:space="preserve">     </w:t>
      </w:r>
      <w:r>
        <w:rPr>
          <w:rFonts w:hint="eastAsia"/>
          <w:lang w:eastAsia="zh-CN"/>
        </w:rPr>
        <w:t xml:space="preserve">        CVP/DBP post</w:t>
      </w:r>
    </w:p>
    <w:p w14:paraId="111CFE79" w14:textId="77777777" w:rsidR="00D272B3" w:rsidRDefault="00D272B3" w:rsidP="0057104A">
      <w:pPr>
        <w:ind w:firstLine="320"/>
        <w:rPr>
          <w:lang w:eastAsia="zh-CN"/>
        </w:rPr>
      </w:pPr>
    </w:p>
    <w:p w14:paraId="205B2780" w14:textId="455DA697" w:rsidR="00D272B3" w:rsidRDefault="00D272B3" w:rsidP="00D272B3">
      <w:pPr>
        <w:jc w:val="center"/>
        <w:rPr>
          <w:b/>
          <w:sz w:val="28"/>
          <w:lang w:eastAsia="zh-CN"/>
        </w:rPr>
      </w:pPr>
      <w:r>
        <w:rPr>
          <w:rFonts w:hint="eastAsia"/>
          <w:b/>
          <w:sz w:val="28"/>
          <w:lang w:eastAsia="zh-CN"/>
        </w:rPr>
        <w:t>Set OI cutoff = 2</w:t>
      </w:r>
      <w:r w:rsidRPr="00D272B3">
        <w:rPr>
          <w:rFonts w:hint="eastAsia"/>
          <w:b/>
          <w:sz w:val="28"/>
          <w:lang w:eastAsia="zh-CN"/>
        </w:rPr>
        <w:t>00 with no limit</w:t>
      </w:r>
      <w:r w:rsidR="001824D5">
        <w:rPr>
          <w:b/>
          <w:sz w:val="28"/>
          <w:lang w:eastAsia="zh-CN"/>
        </w:rPr>
        <w:t xml:space="preserve">(total patient of </w:t>
      </w:r>
      <w:r w:rsidR="001824D5">
        <w:rPr>
          <w:b/>
          <w:sz w:val="28"/>
          <w:lang w:eastAsia="zh-CN"/>
        </w:rPr>
        <w:t>1301</w:t>
      </w:r>
      <w:r w:rsidR="001824D5">
        <w:rPr>
          <w:b/>
          <w:sz w:val="28"/>
          <w:lang w:eastAsia="zh-CN"/>
        </w:rPr>
        <w:t>)</w:t>
      </w:r>
    </w:p>
    <w:p w14:paraId="64070E2C" w14:textId="77777777" w:rsidR="00D272B3" w:rsidRPr="00D272B3" w:rsidRDefault="00D272B3" w:rsidP="00D272B3">
      <w:pPr>
        <w:jc w:val="center"/>
        <w:rPr>
          <w:b/>
          <w:sz w:val="28"/>
          <w:lang w:eastAsia="zh-CN"/>
        </w:rPr>
      </w:pPr>
    </w:p>
    <w:p w14:paraId="7DB7A26B" w14:textId="77777777" w:rsidR="00D272B3" w:rsidRDefault="00D272B3" w:rsidP="0057104A">
      <w:pPr>
        <w:ind w:firstLine="32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BD49F7B" wp14:editId="26F72706">
            <wp:extent cx="2523488" cy="1738305"/>
            <wp:effectExtent l="0" t="0" r="0" b="0"/>
            <wp:docPr id="7" name="Picture 7" descr="/Users/maizi/Desktop/simple200_cv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maizi/Desktop/simple200_cv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274" cy="1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72A0D609" wp14:editId="1F4014B4">
            <wp:extent cx="2623309" cy="1719698"/>
            <wp:effectExtent l="0" t="0" r="0" b="7620"/>
            <wp:docPr id="8" name="Picture 8" descr="/Users/maizi/Desktop/simple100_db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maizi/Desktop/simple100_db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442" cy="173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EED6B" w14:textId="77777777" w:rsidR="00D272B3" w:rsidRDefault="00D272B3" w:rsidP="0057104A">
      <w:pPr>
        <w:ind w:firstLine="320"/>
        <w:rPr>
          <w:lang w:eastAsia="zh-CN"/>
        </w:rPr>
      </w:pPr>
      <w:r>
        <w:rPr>
          <w:rFonts w:hint="eastAsia"/>
          <w:lang w:eastAsia="zh-CN"/>
        </w:rPr>
        <w:t xml:space="preserve">           CVP pre                        CVP post                     DBP pre                 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 xml:space="preserve">   DBP post</w:t>
      </w:r>
    </w:p>
    <w:p w14:paraId="6B46CFCD" w14:textId="77777777" w:rsidR="00D272B3" w:rsidRDefault="00D272B3" w:rsidP="0057104A">
      <w:pPr>
        <w:ind w:firstLine="320"/>
        <w:rPr>
          <w:lang w:eastAsia="zh-CN"/>
        </w:rPr>
      </w:pPr>
      <w:r>
        <w:rPr>
          <w:lang w:eastAsia="zh-CN"/>
        </w:rPr>
        <w:t xml:space="preserve">   </w:t>
      </w:r>
      <w:r>
        <w:rPr>
          <w:noProof/>
          <w:lang w:eastAsia="zh-CN"/>
        </w:rPr>
        <w:drawing>
          <wp:inline distT="0" distB="0" distL="0" distR="0" wp14:anchorId="7866F390" wp14:editId="04BA3B62">
            <wp:extent cx="2363458" cy="1690577"/>
            <wp:effectExtent l="0" t="0" r="0" b="11430"/>
            <wp:docPr id="9" name="Picture 9" descr="/Users/maizi/Desktop/limited200_rat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maizi/Desktop/limited200_rat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05"/>
                    <a:stretch/>
                  </pic:blipFill>
                  <pic:spPr bwMode="auto">
                    <a:xfrm>
                      <a:off x="0" y="0"/>
                      <a:ext cx="2383364" cy="170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9ED294" w14:textId="77777777" w:rsidR="00D272B3" w:rsidRDefault="00D272B3" w:rsidP="0057104A">
      <w:pPr>
        <w:ind w:firstLine="320"/>
        <w:rPr>
          <w:lang w:eastAsia="zh-CN"/>
        </w:rPr>
      </w:pPr>
      <w:r>
        <w:rPr>
          <w:lang w:eastAsia="zh-CN"/>
        </w:rPr>
        <w:t xml:space="preserve">       </w:t>
      </w:r>
      <w:r>
        <w:rPr>
          <w:rFonts w:hint="eastAsia"/>
          <w:lang w:eastAsia="zh-CN"/>
        </w:rPr>
        <w:t>CVP/DBP pre</w:t>
      </w:r>
      <w:r>
        <w:rPr>
          <w:rFonts w:hint="eastAsia"/>
          <w:lang w:eastAsia="zh-CN"/>
        </w:rPr>
        <w:t xml:space="preserve">           </w:t>
      </w:r>
      <w:r>
        <w:rPr>
          <w:rFonts w:hint="eastAsia"/>
          <w:lang w:eastAsia="zh-CN"/>
        </w:rPr>
        <w:t xml:space="preserve">   CVP/DBP post</w:t>
      </w:r>
    </w:p>
    <w:p w14:paraId="660128D7" w14:textId="77777777" w:rsidR="00D272B3" w:rsidRDefault="00D272B3" w:rsidP="0057104A">
      <w:pPr>
        <w:ind w:firstLine="320"/>
        <w:rPr>
          <w:b/>
          <w:sz w:val="28"/>
          <w:lang w:eastAsia="zh-CN"/>
        </w:rPr>
      </w:pPr>
      <w:r w:rsidRPr="00D272B3">
        <w:rPr>
          <w:rFonts w:hint="eastAsia"/>
          <w:b/>
          <w:sz w:val="28"/>
          <w:lang w:eastAsia="zh-CN"/>
        </w:rPr>
        <w:t>Set OI cutoff = 100</w:t>
      </w:r>
      <w:r w:rsidRPr="00D272B3">
        <w:rPr>
          <w:b/>
          <w:sz w:val="28"/>
          <w:lang w:eastAsia="zh-CN"/>
        </w:rPr>
        <w:t>, limit OI pre ranged 100~200, OI post ranged 0~100</w:t>
      </w:r>
    </w:p>
    <w:p w14:paraId="56A099D8" w14:textId="34CCD549" w:rsidR="001824D5" w:rsidRDefault="001824D5" w:rsidP="001824D5">
      <w:pPr>
        <w:ind w:firstLine="320"/>
        <w:jc w:val="center"/>
        <w:rPr>
          <w:b/>
          <w:sz w:val="28"/>
          <w:lang w:eastAsia="zh-CN"/>
        </w:rPr>
      </w:pPr>
      <w:r>
        <w:rPr>
          <w:b/>
          <w:sz w:val="28"/>
          <w:lang w:eastAsia="zh-CN"/>
        </w:rPr>
        <w:t xml:space="preserve">(total patient of </w:t>
      </w:r>
      <w:r>
        <w:rPr>
          <w:b/>
          <w:sz w:val="28"/>
          <w:lang w:eastAsia="zh-CN"/>
        </w:rPr>
        <w:t>143</w:t>
      </w:r>
      <w:bookmarkStart w:id="0" w:name="_GoBack"/>
      <w:bookmarkEnd w:id="0"/>
      <w:r>
        <w:rPr>
          <w:b/>
          <w:sz w:val="28"/>
          <w:lang w:eastAsia="zh-CN"/>
        </w:rPr>
        <w:t>)</w:t>
      </w:r>
    </w:p>
    <w:p w14:paraId="5588BF55" w14:textId="77777777" w:rsidR="00D272B3" w:rsidRDefault="00D272B3" w:rsidP="0057104A">
      <w:pPr>
        <w:ind w:firstLine="32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C047564" wp14:editId="12AC5C3B">
            <wp:extent cx="2481971" cy="1658679"/>
            <wp:effectExtent l="0" t="0" r="7620" b="0"/>
            <wp:docPr id="10" name="Picture 10" descr="/Users/maizi/Desktop/limited200_cv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maizi/Desktop/limited200_cv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690"/>
                    <a:stretch/>
                  </pic:blipFill>
                  <pic:spPr bwMode="auto">
                    <a:xfrm>
                      <a:off x="0" y="0"/>
                      <a:ext cx="2505289" cy="1674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7D336327" wp14:editId="376FC34F">
            <wp:extent cx="2451735" cy="1705006"/>
            <wp:effectExtent l="0" t="0" r="12065" b="0"/>
            <wp:docPr id="11" name="Picture 11" descr="/Users/maizi/Desktop/limited200_db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maizi/Desktop/limited200_db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594" cy="172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        </w:t>
      </w:r>
    </w:p>
    <w:p w14:paraId="7A210A0D" w14:textId="77777777" w:rsidR="00D272B3" w:rsidRDefault="00D272B3" w:rsidP="0057104A">
      <w:pPr>
        <w:ind w:firstLine="320"/>
        <w:rPr>
          <w:lang w:eastAsia="zh-CN"/>
        </w:rPr>
      </w:pPr>
      <w:r>
        <w:rPr>
          <w:rFonts w:hint="eastAsia"/>
          <w:lang w:eastAsia="zh-CN"/>
        </w:rPr>
        <w:t xml:space="preserve">           CVP pre                        CVP post</w:t>
      </w:r>
      <w:r>
        <w:rPr>
          <w:rFonts w:hint="eastAsia"/>
          <w:lang w:eastAsia="zh-CN"/>
        </w:rPr>
        <w:t xml:space="preserve">                </w:t>
      </w:r>
      <w:r>
        <w:rPr>
          <w:rFonts w:hint="eastAsia"/>
          <w:lang w:eastAsia="zh-CN"/>
        </w:rPr>
        <w:t xml:space="preserve">  DBP pre                 </w:t>
      </w:r>
      <w:r>
        <w:rPr>
          <w:lang w:eastAsia="zh-CN"/>
        </w:rPr>
        <w:t xml:space="preserve">  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   DBP post</w:t>
      </w:r>
    </w:p>
    <w:p w14:paraId="608B7D52" w14:textId="77777777" w:rsidR="00D272B3" w:rsidRDefault="00D272B3" w:rsidP="0057104A">
      <w:pPr>
        <w:ind w:firstLine="320"/>
        <w:rPr>
          <w:lang w:eastAsia="zh-CN"/>
        </w:rPr>
      </w:pPr>
      <w:r>
        <w:rPr>
          <w:lang w:eastAsia="zh-CN"/>
        </w:rPr>
        <w:t xml:space="preserve">  </w:t>
      </w:r>
      <w:r>
        <w:rPr>
          <w:noProof/>
          <w:lang w:eastAsia="zh-CN"/>
        </w:rPr>
        <w:drawing>
          <wp:inline distT="0" distB="0" distL="0" distR="0" wp14:anchorId="55A48D15" wp14:editId="7472886D">
            <wp:extent cx="2382634" cy="1730331"/>
            <wp:effectExtent l="0" t="0" r="5080" b="0"/>
            <wp:docPr id="12" name="Picture 12" descr="/Users/maizi/Desktop/limited200_rat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maizi/Desktop/limited200_rat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998"/>
                    <a:stretch/>
                  </pic:blipFill>
                  <pic:spPr bwMode="auto">
                    <a:xfrm>
                      <a:off x="0" y="0"/>
                      <a:ext cx="2396852" cy="174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3A281" w14:textId="77777777" w:rsidR="00D272B3" w:rsidRDefault="00D272B3" w:rsidP="00D272B3">
      <w:pPr>
        <w:ind w:firstLine="320"/>
        <w:rPr>
          <w:lang w:eastAsia="zh-CN"/>
        </w:rPr>
      </w:pPr>
      <w:r>
        <w:rPr>
          <w:lang w:eastAsia="zh-CN"/>
        </w:rPr>
        <w:t xml:space="preserve">   </w:t>
      </w:r>
      <w:r>
        <w:rPr>
          <w:lang w:eastAsia="zh-CN"/>
        </w:rPr>
        <w:t xml:space="preserve">   </w:t>
      </w:r>
      <w:r>
        <w:rPr>
          <w:rFonts w:hint="eastAsia"/>
          <w:lang w:eastAsia="zh-CN"/>
        </w:rPr>
        <w:t>CVP/DBP pre              CVP/DBP post</w:t>
      </w:r>
    </w:p>
    <w:p w14:paraId="3D8E2866" w14:textId="77777777" w:rsidR="00D272B3" w:rsidRPr="0057104A" w:rsidRDefault="00D272B3" w:rsidP="0057104A">
      <w:pPr>
        <w:ind w:firstLine="320"/>
        <w:rPr>
          <w:lang w:eastAsia="zh-CN"/>
        </w:rPr>
      </w:pPr>
    </w:p>
    <w:sectPr w:rsidR="00D272B3" w:rsidRPr="0057104A" w:rsidSect="00862D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DC0"/>
    <w:rsid w:val="001824D5"/>
    <w:rsid w:val="0057104A"/>
    <w:rsid w:val="00862DC0"/>
    <w:rsid w:val="008659A9"/>
    <w:rsid w:val="00D272B3"/>
    <w:rsid w:val="00E7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4A8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0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report0213.docx</Template>
  <TotalTime>11</TotalTime>
  <Pages>2</Pages>
  <Words>140</Words>
  <Characters>802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2018-02-12T15:38:00Z</dcterms:created>
  <dcterms:modified xsi:type="dcterms:W3CDTF">2018-02-13T03:12:00Z</dcterms:modified>
</cp:coreProperties>
</file>